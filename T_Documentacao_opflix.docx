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7C98848B" wp14:editId="0221B15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9C751F" wp14:editId="4A461A6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7D7D" w:rsidRDefault="008608B7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97D7D" w:rsidRDefault="008608B7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6FC0B9" wp14:editId="20417B3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6"/>
                                  <w:gridCol w:w="429"/>
                                  <w:gridCol w:w="2555"/>
                                  <w:gridCol w:w="429"/>
                                  <w:gridCol w:w="25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5531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6"/>
                            <w:gridCol w:w="429"/>
                            <w:gridCol w:w="2555"/>
                            <w:gridCol w:w="429"/>
                            <w:gridCol w:w="25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5531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8553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8553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8553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553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8553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85531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da plataforma</w:t>
      </w:r>
      <w:r w:rsidR="008608B7">
        <w:t xml:space="preserve"> OPFlix</w:t>
      </w:r>
      <w:r>
        <w:t>, que visa</w:t>
      </w:r>
      <w:r w:rsidR="008608B7">
        <w:t xml:space="preserve"> oferecer um guia e a divulgação de</w:t>
      </w:r>
      <w:r>
        <w:t xml:space="preserve"> </w:t>
      </w:r>
      <w:r w:rsidR="008608B7">
        <w:t>novos lançamentos</w:t>
      </w:r>
      <w:r w:rsidR="008608B7">
        <w:t xml:space="preserve"> de filmes e séries</w:t>
      </w:r>
      <w:r w:rsidR="008608B7">
        <w:t xml:space="preserve"> por ano</w:t>
      </w:r>
      <w:r w:rsidR="008608B7">
        <w:t>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r w:rsidR="008608B7">
        <w:t>OPFlix</w:t>
      </w:r>
      <w:r w:rsidR="008608B7">
        <w:t xml:space="preserve"> tem </w:t>
      </w:r>
      <w:r w:rsidR="006D6621">
        <w:t>como objetivo</w:t>
      </w:r>
      <w:r>
        <w:t xml:space="preserve"> a </w:t>
      </w:r>
      <w:r w:rsidR="008608B7">
        <w:t xml:space="preserve">disponibilização de </w:t>
      </w:r>
    </w:p>
    <w:p w:rsidR="008608B7" w:rsidRDefault="008608B7"/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608B7" w:rsidRDefault="008608B7" w:rsidP="008608B7">
      <w:pPr>
        <w:jc w:val="both"/>
      </w:pPr>
      <w:r>
        <w:t xml:space="preserve">O cliente Tadeu quer um sistema </w:t>
      </w:r>
      <w:r>
        <w:t>web/mobile integrado onde seja possível realizar a gestão de todos os lançamentos de maneira integrada e otimizada.</w:t>
      </w:r>
    </w:p>
    <w:p w:rsidR="008608B7" w:rsidRDefault="008608B7" w:rsidP="008608B7">
      <w:pPr>
        <w:jc w:val="both"/>
      </w:pPr>
      <w:r>
        <w:t>Tadeu levantou os seguintes requisitos:</w:t>
      </w:r>
    </w:p>
    <w:p w:rsidR="008608B7" w:rsidRPr="008608B7" w:rsidRDefault="008608B7" w:rsidP="008608B7">
      <w:pPr>
        <w:pStyle w:val="Ttulo2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Sistema Web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Perfis de usuário:</w:t>
      </w:r>
    </w:p>
    <w:p w:rsidR="008608B7" w:rsidRPr="008608B7" w:rsidRDefault="008608B7" w:rsidP="008608B7">
      <w:pPr>
        <w:pStyle w:val="PargrafodaLista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b/>
          <w:color w:val="000000" w:themeColor="text1"/>
        </w:rPr>
        <w:t>Administrador</w:t>
      </w:r>
      <w:r w:rsidRPr="008608B7">
        <w:rPr>
          <w:rFonts w:asciiTheme="minorHAnsi" w:hAnsiTheme="minorHAnsi"/>
          <w:color w:val="000000" w:themeColor="text1"/>
        </w:rPr>
        <w:t>: Para o colaborador da gestão administrativa;</w:t>
      </w:r>
    </w:p>
    <w:p w:rsidR="008608B7" w:rsidRPr="008608B7" w:rsidRDefault="008608B7" w:rsidP="008608B7">
      <w:pPr>
        <w:pStyle w:val="PargrafodaLista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b/>
          <w:color w:val="000000" w:themeColor="text1"/>
        </w:rPr>
        <w:t>Cliente</w:t>
      </w:r>
      <w:r w:rsidRPr="008608B7">
        <w:rPr>
          <w:rFonts w:asciiTheme="minorHAnsi" w:hAnsiTheme="minorHAnsi"/>
          <w:color w:val="000000" w:themeColor="text1"/>
        </w:rPr>
        <w:t>: Clientes da empresa;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Funcionalidades</w:t>
      </w:r>
    </w:p>
    <w:p w:rsidR="008608B7" w:rsidRPr="008608B7" w:rsidRDefault="008608B7" w:rsidP="008608B7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 xml:space="preserve">O administrador poderá cadastrar qualquer tipo de </w:t>
      </w:r>
      <w:r w:rsidRPr="008608B7">
        <w:rPr>
          <w:rFonts w:asciiTheme="minorHAnsi" w:hAnsiTheme="minorHAnsi"/>
          <w:b/>
          <w:color w:val="000000" w:themeColor="text1"/>
        </w:rPr>
        <w:t>usuário (administrador ou cliente)</w:t>
      </w:r>
      <w:r w:rsidRPr="008608B7">
        <w:rPr>
          <w:rFonts w:asciiTheme="minorHAnsi" w:hAnsiTheme="minorHAnsi"/>
          <w:color w:val="000000" w:themeColor="text1"/>
        </w:rPr>
        <w:t>;</w:t>
      </w:r>
    </w:p>
    <w:p w:rsidR="008608B7" w:rsidRPr="008608B7" w:rsidRDefault="008608B7" w:rsidP="008608B7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administrador poderá cadastrar categorias (contendo nome);</w:t>
      </w:r>
    </w:p>
    <w:p w:rsidR="008608B7" w:rsidRPr="008608B7" w:rsidRDefault="008608B7" w:rsidP="008608B7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 xml:space="preserve">O administrador poderá cadastrar o lançamento de um filme/série (contendo título, uma pequena </w:t>
      </w:r>
      <w:r>
        <w:rPr>
          <w:rFonts w:asciiTheme="minorHAnsi" w:hAnsiTheme="minorHAnsi"/>
          <w:color w:val="000000" w:themeColor="text1"/>
        </w:rPr>
        <w:t>sinopse, a categoria vinculada -</w:t>
      </w:r>
      <w:r w:rsidRPr="008608B7">
        <w:rPr>
          <w:rFonts w:asciiTheme="minorHAnsi" w:hAnsiTheme="minorHAnsi"/>
          <w:color w:val="000000" w:themeColor="text1"/>
        </w:rPr>
        <w:t>p</w:t>
      </w:r>
      <w:r>
        <w:rPr>
          <w:rFonts w:asciiTheme="minorHAnsi" w:hAnsiTheme="minorHAnsi"/>
          <w:color w:val="000000" w:themeColor="text1"/>
        </w:rPr>
        <w:t>oderá ter somente uma vinculada</w:t>
      </w:r>
      <w:r w:rsidRPr="008608B7">
        <w:rPr>
          <w:rFonts w:asciiTheme="minorHAnsi" w:hAnsiTheme="minorHAnsi"/>
          <w:color w:val="000000" w:themeColor="text1"/>
        </w:rPr>
        <w:t>, tempo de duração, e se é filme ou série e a data do primeiro lançamento daquele item);</w:t>
      </w:r>
    </w:p>
    <w:p w:rsidR="008608B7" w:rsidRPr="008608B7" w:rsidRDefault="008608B7" w:rsidP="008608B7">
      <w:pPr>
        <w:pStyle w:val="PargrafodaLista"/>
        <w:numPr>
          <w:ilvl w:val="0"/>
          <w:numId w:val="9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visualizar todos os lançamentos publicados;</w:t>
      </w:r>
    </w:p>
    <w:p w:rsidR="008608B7" w:rsidRPr="008608B7" w:rsidRDefault="008608B7" w:rsidP="008608B7">
      <w:pPr>
        <w:pStyle w:val="Ttulo2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Sistema mobile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Perfis de usuário:</w:t>
      </w:r>
    </w:p>
    <w:p w:rsidR="008608B7" w:rsidRPr="008608B7" w:rsidRDefault="008608B7" w:rsidP="008608B7">
      <w:pPr>
        <w:pStyle w:val="PargrafodaLista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b/>
          <w:color w:val="000000" w:themeColor="text1"/>
        </w:rPr>
        <w:t>Administrador</w:t>
      </w:r>
      <w:r w:rsidRPr="008608B7">
        <w:rPr>
          <w:rFonts w:asciiTheme="minorHAnsi" w:hAnsiTheme="minorHAnsi"/>
          <w:color w:val="000000" w:themeColor="text1"/>
        </w:rPr>
        <w:t>: Para o colaborador da gestão administrativa;</w:t>
      </w:r>
    </w:p>
    <w:p w:rsidR="008608B7" w:rsidRPr="008608B7" w:rsidRDefault="008608B7" w:rsidP="008608B7">
      <w:pPr>
        <w:pStyle w:val="PargrafodaLista"/>
        <w:numPr>
          <w:ilvl w:val="0"/>
          <w:numId w:val="8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b/>
          <w:color w:val="000000" w:themeColor="text1"/>
        </w:rPr>
        <w:t>Cliente</w:t>
      </w:r>
      <w:r w:rsidRPr="008608B7">
        <w:rPr>
          <w:rFonts w:asciiTheme="minorHAnsi" w:hAnsiTheme="minorHAnsi"/>
          <w:color w:val="000000" w:themeColor="text1"/>
        </w:rPr>
        <w:t>: Clientes da empresa;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Funcionalidades</w:t>
      </w:r>
    </w:p>
    <w:p w:rsidR="008608B7" w:rsidRPr="008608B7" w:rsidRDefault="008608B7" w:rsidP="008608B7">
      <w:pPr>
        <w:pStyle w:val="PargrafodaLista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visualizar todos os lançamentos;</w:t>
      </w:r>
    </w:p>
    <w:p w:rsidR="008608B7" w:rsidRPr="008608B7" w:rsidRDefault="008608B7" w:rsidP="008608B7">
      <w:pPr>
        <w:pStyle w:val="PargrafodaLista"/>
        <w:numPr>
          <w:ilvl w:val="0"/>
          <w:numId w:val="10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realizar a ordenação por data de lançamento e/ou categoria;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Itens Extras (Web)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administrador poderá alterar categorias;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administrador poderá alterar os lançamentos;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administrador poderá cadastrar plataformas (Netflix, Cinema, Amazon);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lastRenderedPageBreak/>
        <w:t>O administrador poderá indicar em qual plataforma será feito o lançamento de determinado item – um lançamento tem somente uma plataforma vinculada;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selecionar somente por mês de lançamento;</w:t>
      </w:r>
    </w:p>
    <w:p w:rsidR="008608B7" w:rsidRPr="008608B7" w:rsidRDefault="008608B7" w:rsidP="008608B7">
      <w:pPr>
        <w:pStyle w:val="PargrafodaLista"/>
        <w:numPr>
          <w:ilvl w:val="0"/>
          <w:numId w:val="11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 cliente poderá favoritar um filme/série;</w:t>
      </w:r>
    </w:p>
    <w:p w:rsidR="008608B7" w:rsidRPr="008608B7" w:rsidRDefault="008608B7" w:rsidP="008608B7">
      <w:pPr>
        <w:pStyle w:val="Ttulo3"/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Itens Extras (Mobile)</w:t>
      </w:r>
    </w:p>
    <w:p w:rsidR="008608B7" w:rsidRPr="008608B7" w:rsidRDefault="008608B7" w:rsidP="008608B7">
      <w:pPr>
        <w:pStyle w:val="PargrafodaLista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Os usuários poderão favoritar um filme/série;</w:t>
      </w:r>
    </w:p>
    <w:p w:rsidR="008608B7" w:rsidRPr="008608B7" w:rsidRDefault="008608B7" w:rsidP="008608B7">
      <w:pPr>
        <w:pStyle w:val="PargrafodaLista"/>
        <w:numPr>
          <w:ilvl w:val="0"/>
          <w:numId w:val="12"/>
        </w:numPr>
        <w:rPr>
          <w:rFonts w:asciiTheme="minorHAnsi" w:hAnsiTheme="minorHAnsi"/>
          <w:color w:val="000000" w:themeColor="text1"/>
        </w:rPr>
      </w:pPr>
      <w:r w:rsidRPr="008608B7">
        <w:rPr>
          <w:rFonts w:asciiTheme="minorHAnsi" w:hAnsiTheme="minorHAnsi"/>
          <w:color w:val="000000" w:themeColor="text1"/>
        </w:rPr>
        <w:t>Os usuários poderão filtrar por plataforma/mídia/gênero;</w:t>
      </w:r>
    </w:p>
    <w:p w:rsidR="00FD3E58" w:rsidRPr="00FD3E58" w:rsidRDefault="00084FC8" w:rsidP="00FD3E58">
      <w:r>
        <w:t xml:space="preserve"> </w:t>
      </w:r>
      <w:bookmarkStart w:id="4" w:name="_GoBack"/>
      <w:bookmarkEnd w:id="4"/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FD3E58">
      <w:r>
        <w:rPr>
          <w:noProof/>
        </w:rPr>
        <w:drawing>
          <wp:inline distT="0" distB="0" distL="0" distR="0">
            <wp:extent cx="5735320" cy="4791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  <w:bookmarkStart w:id="7" w:name="_Toc533767849"/>
    </w:p>
    <w:p w:rsidR="00DA19B6" w:rsidRDefault="00C92BD1" w:rsidP="008A7F37">
      <w:pPr>
        <w:pStyle w:val="cabealho2"/>
      </w:pPr>
      <w:r>
        <w:t>Modelo Físico</w:t>
      </w:r>
      <w:bookmarkEnd w:id="7"/>
    </w:p>
    <w:p w:rsidR="00FD3E58" w:rsidRDefault="00FD3E58" w:rsidP="008A7F37">
      <w:pPr>
        <w:pStyle w:val="cabealho2"/>
      </w:pPr>
      <w:bookmarkStart w:id="8" w:name="_Toc533767850"/>
      <w:r>
        <w:rPr>
          <w:noProof/>
        </w:rPr>
        <w:drawing>
          <wp:inline distT="0" distB="0" distL="0" distR="0">
            <wp:extent cx="5727700" cy="33210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FD3E58" w:rsidRPr="00FD3E58" w:rsidRDefault="00FD3E58" w:rsidP="00FD3E58"/>
    <w:p w:rsidR="00DA19B6" w:rsidRDefault="00FD3E58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065145" cy="3218815"/>
            <wp:effectExtent l="0" t="0" r="190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67"/>
        <w:gridCol w:w="986"/>
        <w:gridCol w:w="985"/>
        <w:gridCol w:w="985"/>
        <w:gridCol w:w="985"/>
        <w:gridCol w:w="985"/>
        <w:gridCol w:w="985"/>
        <w:gridCol w:w="985"/>
        <w:gridCol w:w="980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1F" w:rsidRDefault="0085531F">
      <w:pPr>
        <w:spacing w:after="0" w:line="240" w:lineRule="auto"/>
      </w:pPr>
      <w:r>
        <w:separator/>
      </w:r>
    </w:p>
  </w:endnote>
  <w:endnote w:type="continuationSeparator" w:id="0">
    <w:p w:rsidR="0085531F" w:rsidRDefault="0085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D7D" w:rsidRDefault="0085531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084FC8">
      <w:rPr>
        <w:noProof/>
      </w:rPr>
      <w:t>4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1F" w:rsidRDefault="0085531F">
      <w:pPr>
        <w:spacing w:after="0" w:line="240" w:lineRule="auto"/>
      </w:pPr>
      <w:r>
        <w:separator/>
      </w:r>
    </w:p>
  </w:footnote>
  <w:footnote w:type="continuationSeparator" w:id="0">
    <w:p w:rsidR="0085531F" w:rsidRDefault="00855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82"/>
    <w:rsid w:val="0001427C"/>
    <w:rsid w:val="00046B04"/>
    <w:rsid w:val="00084FC8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5531F"/>
    <w:rsid w:val="008608B7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05F1D"/>
    <w:rsid w:val="00F400AB"/>
    <w:rsid w:val="00F46C34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8B7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8B7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PargrafodaLista">
    <w:name w:val="List Paragraph"/>
    <w:basedOn w:val="Normal"/>
    <w:uiPriority w:val="34"/>
    <w:qFormat/>
    <w:rsid w:val="008608B7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24F4F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08B7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8B7"/>
    <w:rPr>
      <w:rFonts w:asciiTheme="majorHAnsi" w:eastAsiaTheme="majorEastAsia" w:hAnsiTheme="majorHAnsi" w:cstheme="majorBidi"/>
      <w:b/>
      <w:bCs/>
      <w:color w:val="F24F4F" w:themeColor="accent1"/>
    </w:rPr>
  </w:style>
  <w:style w:type="paragraph" w:styleId="PargrafodaLista">
    <w:name w:val="List Paragraph"/>
    <w:basedOn w:val="Normal"/>
    <w:uiPriority w:val="34"/>
    <w:qFormat/>
    <w:rsid w:val="008608B7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  <w:rsid w:val="00BF5059"/>
    <w:rsid w:val="00C2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B9BA1-88FC-4158-96D4-8B23DBFE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13</Pages>
  <Words>570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lastModifiedBy>Monica</cp:lastModifiedBy>
  <cp:revision>2</cp:revision>
  <dcterms:created xsi:type="dcterms:W3CDTF">2019-08-14T00:42:00Z</dcterms:created>
  <dcterms:modified xsi:type="dcterms:W3CDTF">2019-08-14T00:42:00Z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